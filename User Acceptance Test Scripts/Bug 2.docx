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171015" w:rsidP="005718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 xml:space="preserve">Replication of Bug </w:t>
            </w:r>
            <w:r w:rsidR="00571811">
              <w:rPr>
                <w:sz w:val="24"/>
                <w:szCs w:val="24"/>
              </w:rPr>
              <w:t>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804E9" w:rsidRDefault="003804E9" w:rsidP="005718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>P</w:t>
            </w:r>
            <w:r w:rsidR="00E94511">
              <w:rPr>
                <w:sz w:val="24"/>
                <w:szCs w:val="24"/>
              </w:rPr>
              <w:t>l</w:t>
            </w:r>
            <w:bookmarkStart w:id="0" w:name="_GoBack"/>
            <w:bookmarkEnd w:id="0"/>
            <w:r w:rsidRPr="003804E9">
              <w:rPr>
                <w:sz w:val="24"/>
                <w:szCs w:val="24"/>
              </w:rPr>
              <w:t xml:space="preserve">ay </w:t>
            </w:r>
            <w:r w:rsidR="00571811">
              <w:rPr>
                <w:sz w:val="24"/>
                <w:szCs w:val="24"/>
              </w:rPr>
              <w:t>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571811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Player cannot reach betting limit: Limit set to 0, but game ends with player still with 5 (dollars) remaining.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57181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exists, balance </w:t>
            </w:r>
            <w:r w:rsidR="00571811">
              <w:rPr>
                <w:sz w:val="24"/>
                <w:szCs w:val="24"/>
              </w:rPr>
              <w:t>is equal to the minimum wager.</w:t>
            </w:r>
          </w:p>
        </w:tc>
      </w:tr>
      <w:tr w:rsidR="003D163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1635" w:rsidRPr="003804E9" w:rsidRDefault="003D1635" w:rsidP="003D163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unchanged from precondition.</w:t>
            </w:r>
          </w:p>
        </w:tc>
      </w:tr>
      <w:tr w:rsidR="003D163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  <w:p w:rsidR="003D1635" w:rsidRPr="003804E9" w:rsidRDefault="003D1635" w:rsidP="003D1635">
            <w:pPr>
              <w:pStyle w:val="bp"/>
              <w:rPr>
                <w:b/>
                <w:bCs/>
                <w:sz w:val="24"/>
              </w:rPr>
            </w:pPr>
          </w:p>
        </w:tc>
      </w:tr>
      <w:tr w:rsidR="003D163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D1635" w:rsidRDefault="003D1635" w:rsidP="003D163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D1635" w:rsidRDefault="003D1635" w:rsidP="003D163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16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1635" w:rsidRDefault="003D1635" w:rsidP="003D16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1635" w:rsidRDefault="003D1635" w:rsidP="003D16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D1635" w:rsidRDefault="003D1635" w:rsidP="003D163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D1635" w:rsidRDefault="003D1635" w:rsidP="003D16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D1635" w:rsidRDefault="003D1635" w:rsidP="003D16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D16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D1635" w:rsidRDefault="003D1635" w:rsidP="003D16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D1635" w:rsidRPr="00854E58" w:rsidRDefault="003D1635" w:rsidP="003D163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goes to place a bet equal to the minimum wager.</w:t>
            </w:r>
          </w:p>
        </w:tc>
        <w:tc>
          <w:tcPr>
            <w:tcW w:w="5596" w:type="dxa"/>
          </w:tcPr>
          <w:p w:rsidR="003D1635" w:rsidRDefault="003D1635" w:rsidP="003D163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is denied bet.</w:t>
            </w:r>
          </w:p>
        </w:tc>
        <w:tc>
          <w:tcPr>
            <w:tcW w:w="714" w:type="dxa"/>
          </w:tcPr>
          <w:p w:rsidR="003D1635" w:rsidRDefault="003D1635" w:rsidP="003D163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635" w:rsidRDefault="003D1635" w:rsidP="003D1635">
            <w:pPr>
              <w:pStyle w:val="RowHeadings"/>
              <w:spacing w:before="80" w:after="80"/>
            </w:pPr>
          </w:p>
        </w:tc>
      </w:tr>
    </w:tbl>
    <w:p w:rsidR="0004651B" w:rsidRDefault="0004651B" w:rsidP="00571811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8B5" w:rsidRDefault="000C78B5">
      <w:r>
        <w:separator/>
      </w:r>
    </w:p>
  </w:endnote>
  <w:endnote w:type="continuationSeparator" w:id="0">
    <w:p w:rsidR="000C78B5" w:rsidRDefault="000C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51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94511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8B5" w:rsidRDefault="000C78B5">
      <w:r>
        <w:separator/>
      </w:r>
    </w:p>
  </w:footnote>
  <w:footnote w:type="continuationSeparator" w:id="0">
    <w:p w:rsidR="000C78B5" w:rsidRDefault="000C7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78B5"/>
    <w:rsid w:val="000D5952"/>
    <w:rsid w:val="000E3C24"/>
    <w:rsid w:val="000F4382"/>
    <w:rsid w:val="00127DBF"/>
    <w:rsid w:val="00154D6A"/>
    <w:rsid w:val="0015543B"/>
    <w:rsid w:val="00171015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4E9"/>
    <w:rsid w:val="00382D26"/>
    <w:rsid w:val="003910B3"/>
    <w:rsid w:val="003A25C3"/>
    <w:rsid w:val="003D1635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A74"/>
    <w:rsid w:val="00553DAD"/>
    <w:rsid w:val="005706E3"/>
    <w:rsid w:val="00571811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15F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4511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944D1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Hummerston, Edward</cp:lastModifiedBy>
  <cp:revision>4</cp:revision>
  <cp:lastPrinted>2003-10-05T22:49:00Z</cp:lastPrinted>
  <dcterms:created xsi:type="dcterms:W3CDTF">2015-07-22T01:48:00Z</dcterms:created>
  <dcterms:modified xsi:type="dcterms:W3CDTF">2015-10-30T10:40:00Z</dcterms:modified>
</cp:coreProperties>
</file>