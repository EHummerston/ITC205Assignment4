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3804E9" w:rsidRDefault="0017101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804E9">
              <w:rPr>
                <w:sz w:val="24"/>
                <w:szCs w:val="24"/>
              </w:rPr>
              <w:t>Replication of Bug 1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3804E9" w:rsidRDefault="003804E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804E9">
              <w:rPr>
                <w:sz w:val="24"/>
                <w:szCs w:val="24"/>
              </w:rPr>
              <w:t>Pay Wage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804E9" w:rsidRPr="003804E9" w:rsidRDefault="003804E9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t>Game does not pay out at correct level. When player wins on 1 match, balance does not increase.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804E9" w:rsidRPr="003804E9" w:rsidRDefault="003804E9" w:rsidP="003804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exists, balance is above minimum wager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804E9" w:rsidRDefault="003804E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bet matches only one die</w:t>
            </w:r>
          </w:p>
          <w:p w:rsidR="00E303EF" w:rsidRPr="003804E9" w:rsidRDefault="003804E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 has not been changed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3804E9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3804E9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3804E9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615FE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 places a bet of at least the minimum wager and no more than their balance.</w:t>
            </w:r>
          </w:p>
        </w:tc>
        <w:tc>
          <w:tcPr>
            <w:tcW w:w="5596" w:type="dxa"/>
          </w:tcPr>
          <w:p w:rsidR="00DF1585" w:rsidRDefault="007615F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errors occur.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615F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Dealer rolls the dice.</w:t>
            </w:r>
          </w:p>
        </w:tc>
        <w:tc>
          <w:tcPr>
            <w:tcW w:w="5596" w:type="dxa"/>
          </w:tcPr>
          <w:p w:rsidR="00DF1585" w:rsidRDefault="007615F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There is exactly one dice with a value matching the player’s bet.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615F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Dealer pays players who won.</w:t>
            </w:r>
          </w:p>
        </w:tc>
        <w:tc>
          <w:tcPr>
            <w:tcW w:w="5596" w:type="dxa"/>
          </w:tcPr>
          <w:p w:rsidR="00DF1585" w:rsidRDefault="007615FE" w:rsidP="007615FE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 balance is equal to pre-test state.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bookmarkStart w:id="0" w:name="_GoBack"/>
      <w:bookmarkEnd w:id="0"/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A74" w:rsidRDefault="00545A74">
      <w:r>
        <w:separator/>
      </w:r>
    </w:p>
  </w:endnote>
  <w:endnote w:type="continuationSeparator" w:id="0">
    <w:p w:rsidR="00545A74" w:rsidRDefault="0054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15F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615FE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A74" w:rsidRDefault="00545A74">
      <w:r>
        <w:separator/>
      </w:r>
    </w:p>
  </w:footnote>
  <w:footnote w:type="continuationSeparator" w:id="0">
    <w:p w:rsidR="00545A74" w:rsidRDefault="00545A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71015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04E9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45A74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615FE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59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Hummerston, Edward</cp:lastModifiedBy>
  <cp:revision>2</cp:revision>
  <cp:lastPrinted>2003-10-05T22:49:00Z</cp:lastPrinted>
  <dcterms:created xsi:type="dcterms:W3CDTF">2015-07-22T01:48:00Z</dcterms:created>
  <dcterms:modified xsi:type="dcterms:W3CDTF">2015-10-30T10:18:00Z</dcterms:modified>
</cp:coreProperties>
</file>